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62E37AF5" w:rsidR="000C2633" w:rsidRPr="00EA7099" w:rsidRDefault="00E63AFE">
            <w:r>
              <w:t>Mateusz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8C53D47" w:rsidR="000C2633" w:rsidRPr="00EA7099" w:rsidRDefault="00E63AFE">
            <w:r>
              <w:t xml:space="preserve">340 174 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0D6D95D5" w:rsidR="000C2633" w:rsidRPr="00EA7099" w:rsidRDefault="00E63AFE">
            <w:r>
              <w:t>Sierakowski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45878217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07CE0843" w:rsidR="000C2633" w:rsidRPr="00EA7099" w:rsidRDefault="00BB33D2">
            <w:r w:rsidRPr="00BB33D2">
              <w:t>https://github.com/MrCarrot102/programowanie-mobilne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479C6175" w:rsidR="000C2633" w:rsidRPr="00EA7099" w:rsidRDefault="00E63AFE">
            <w:r>
              <w:t>2024</w:t>
            </w:r>
            <w:r w:rsidR="008B4EEB">
              <w:t>/</w:t>
            </w:r>
            <w:r>
              <w:t>2025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5301606D" w:rsidR="000C2633" w:rsidRPr="00EA7099" w:rsidRDefault="00E63AFE">
            <w:r>
              <w:t>4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05A7328A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3423FEB1" w:rsidR="0059793D" w:rsidRPr="00EA7099" w:rsidRDefault="00E63AFE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0287B061" w:rsidR="000C2633" w:rsidRDefault="00246F93">
            <w:r>
              <w:t>2</w:t>
            </w:r>
          </w:p>
          <w:p w14:paraId="2AE2C81E" w14:textId="37C1DD89" w:rsidR="00246F93" w:rsidRPr="00EA7099" w:rsidRDefault="00E63AFE">
            <w:r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5D708D2B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E63AFE">
              <w:rPr>
                <w:lang w:bidi="pl-PL"/>
              </w:rPr>
              <w:t xml:space="preserve">Android Studio </w:t>
            </w:r>
          </w:p>
        </w:tc>
        <w:tc>
          <w:tcPr>
            <w:tcW w:w="4682" w:type="dxa"/>
          </w:tcPr>
          <w:p w14:paraId="378E00A2" w14:textId="4C51A442" w:rsidR="000C2633" w:rsidRPr="00EA7099" w:rsidRDefault="005642DE" w:rsidP="00973885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E63AFE">
              <w:rPr>
                <w:lang w:bidi="pl-PL"/>
              </w:rPr>
              <w:t xml:space="preserve"> </w:t>
            </w:r>
            <w:proofErr w:type="spellStart"/>
            <w:r w:rsidR="00E63AFE">
              <w:rPr>
                <w:lang w:bidi="pl-PL"/>
              </w:rPr>
              <w:t>Jetpack</w:t>
            </w:r>
            <w:proofErr w:type="spellEnd"/>
            <w:r w:rsidR="00E63AFE">
              <w:rPr>
                <w:lang w:bidi="pl-PL"/>
              </w:rPr>
              <w:t xml:space="preserve"> </w:t>
            </w:r>
            <w:proofErr w:type="spellStart"/>
            <w:r w:rsidR="00E63AFE">
              <w:rPr>
                <w:lang w:bidi="pl-PL"/>
              </w:rPr>
              <w:t>Compose</w:t>
            </w:r>
            <w:proofErr w:type="spellEnd"/>
            <w:r w:rsidR="00E63AFE">
              <w:rPr>
                <w:lang w:bidi="pl-PL"/>
              </w:rPr>
              <w:t xml:space="preserve">  (do tworzenia interfejsu)</w:t>
            </w:r>
          </w:p>
          <w:p w14:paraId="6F816FCE" w14:textId="30FFF615" w:rsidR="00E00E9F" w:rsidRDefault="00E63AFE" w:rsidP="003241AA">
            <w:r>
              <w:t xml:space="preserve">Kotlin </w:t>
            </w:r>
            <w:proofErr w:type="spellStart"/>
            <w:r>
              <w:t>Coroutines</w:t>
            </w:r>
            <w:proofErr w:type="spellEnd"/>
            <w:r>
              <w:t xml:space="preserve"> (do obsługi animacji i logiki gry) </w:t>
            </w:r>
          </w:p>
          <w:p w14:paraId="2CD4A275" w14:textId="614144C6" w:rsidR="005D3C78" w:rsidRDefault="00E63AFE" w:rsidP="003241AA">
            <w:proofErr w:type="spellStart"/>
            <w:r>
              <w:t>Co</w:t>
            </w:r>
            <w:r w:rsidR="00B747E2">
              <w:t>il</w:t>
            </w:r>
            <w:proofErr w:type="spellEnd"/>
            <w:r>
              <w:t xml:space="preserve"> (do ładowania grafik i zasobów zewnętrznych)</w:t>
            </w:r>
          </w:p>
          <w:p w14:paraId="12F2959A" w14:textId="77777777" w:rsidR="005D3C78" w:rsidRDefault="005D3C78" w:rsidP="003241AA"/>
          <w:p w14:paraId="5B10A341" w14:textId="19C0D6AD" w:rsidR="005642DE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MVVM (Model-</w:t>
            </w:r>
            <w:proofErr w:type="spellStart"/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View</w:t>
            </w:r>
            <w:proofErr w:type="spellEnd"/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-</w:t>
            </w:r>
            <w:proofErr w:type="spellStart"/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ViewModel</w:t>
            </w:r>
            <w:proofErr w:type="spellEnd"/>
            <w:r w:rsidR="00E63AFE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)</w:t>
            </w:r>
          </w:p>
          <w:p w14:paraId="788BB6AD" w14:textId="4863D20D" w:rsidR="00E63AFE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Model: logika gry, obsługa kolizji, zarządzanie przeciwnikami</w:t>
            </w:r>
          </w:p>
          <w:p w14:paraId="58961F96" w14:textId="2661D320" w:rsidR="00E63AFE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ViewModel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: zarządzenie stanem gry, punktacją, logiką użytkownika </w:t>
            </w:r>
          </w:p>
          <w:p w14:paraId="522361E2" w14:textId="000E7FF8" w:rsidR="00E63AFE" w:rsidRPr="008B4EEB" w:rsidRDefault="00E63AFE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View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jetpack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compose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jako warstwa wizualna, renderująca elementy gry</w:t>
            </w:r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75EFB0B6" w:rsidR="00ED51E4" w:rsidRDefault="00ED51E4" w:rsidP="00ED51E4">
            <w:pPr>
              <w:pStyle w:val="Nagwek1"/>
            </w:pPr>
            <w:r>
              <w:t>Krótkie podsumowanie aplikacji:</w:t>
            </w:r>
            <w:r w:rsidR="00E63AFE">
              <w:t xml:space="preserve"> Gra w stylu retro oparta na klasycznej strzelance „1942”. Gracz steruje samolotem, unikając przeciwników i atakując ich. Celem jest zdobywanie punktów poprzez eliminację wrogich samolotów i unikanie kolizji. Gra ma rosnący poziom trudności i wbudowany ranking wyników.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102152C8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  <w:r w:rsidR="00E63AFE">
              <w:t xml:space="preserve"> 1. Sterowanie: Dotykowe sterowanie ruchem samolotu</w:t>
            </w:r>
          </w:p>
          <w:p w14:paraId="37A77A60" w14:textId="77777777" w:rsidR="00E63AFE" w:rsidRDefault="00E63AFE" w:rsidP="00ED51E4">
            <w:pPr>
              <w:pStyle w:val="Nagwek1"/>
            </w:pPr>
            <w:r>
              <w:t>2. atak: automatyczny tryb strzelania do wrogów</w:t>
            </w:r>
          </w:p>
          <w:p w14:paraId="5EE457AE" w14:textId="77777777" w:rsidR="00E63AFE" w:rsidRDefault="00E63AFE" w:rsidP="00ED51E4">
            <w:pPr>
              <w:pStyle w:val="Nagwek1"/>
            </w:pPr>
            <w:r>
              <w:t>3. przeciwnicy: różne typy wrogów</w:t>
            </w:r>
          </w:p>
          <w:p w14:paraId="4D6D27D6" w14:textId="77777777" w:rsidR="00E63AFE" w:rsidRDefault="00E63AFE" w:rsidP="00ED51E4">
            <w:pPr>
              <w:pStyle w:val="Nagwek1"/>
            </w:pPr>
            <w:r>
              <w:t xml:space="preserve">4. poziomy trudności: rosnąca liczba wrogów wraz z czasem gry. </w:t>
            </w:r>
          </w:p>
          <w:p w14:paraId="398A261A" w14:textId="77777777" w:rsidR="00E63AFE" w:rsidRDefault="00E63AFE" w:rsidP="00ED51E4">
            <w:pPr>
              <w:pStyle w:val="Nagwek1"/>
            </w:pPr>
            <w:r>
              <w:t>5. ranking wyników: zapis najlepszych wyników lokalnie</w:t>
            </w:r>
          </w:p>
          <w:p w14:paraId="79CB1581" w14:textId="77777777" w:rsidR="00E63AFE" w:rsidRDefault="00E63AFE" w:rsidP="00ED51E4">
            <w:pPr>
              <w:pStyle w:val="Nagwek1"/>
            </w:pPr>
            <w:r>
              <w:t xml:space="preserve">6. efekty dźwiękowe: wystrzały, eksplozje i tło muzyczne. </w:t>
            </w:r>
          </w:p>
          <w:p w14:paraId="7D6D6028" w14:textId="72A9B189" w:rsidR="00E63AFE" w:rsidRPr="00EA7099" w:rsidRDefault="00E63AFE" w:rsidP="00ED51E4">
            <w:pPr>
              <w:pStyle w:val="Nagwek1"/>
            </w:pPr>
            <w:r>
              <w:t>7. punkty: system punktacji za zestrzelenie wrogów i czas przetrwania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6B7D44E3" w14:textId="77777777" w:rsidR="00ED51E4" w:rsidRDefault="00ED51E4" w:rsidP="00ED51E4">
            <w:pPr>
              <w:pStyle w:val="Nagwek1"/>
            </w:pPr>
            <w:r>
              <w:lastRenderedPageBreak/>
              <w:t>Opis Zewnętrznych Źródeł Danych</w:t>
            </w:r>
          </w:p>
          <w:p w14:paraId="774F8A52" w14:textId="77777777" w:rsidR="00E63AFE" w:rsidRDefault="00E63AFE" w:rsidP="00E63AFE">
            <w:pPr>
              <w:pStyle w:val="Nagwek1"/>
              <w:numPr>
                <w:ilvl w:val="0"/>
                <w:numId w:val="14"/>
              </w:numPr>
            </w:pPr>
            <w:r>
              <w:t xml:space="preserve">Grafika: grafika samolotów i tła stworzona samodzielnie </w:t>
            </w:r>
          </w:p>
          <w:p w14:paraId="09AA97CD" w14:textId="63CDB628" w:rsidR="00E63AFE" w:rsidRDefault="00E63AFE" w:rsidP="00E63AFE">
            <w:pPr>
              <w:pStyle w:val="Nagwek1"/>
              <w:numPr>
                <w:ilvl w:val="0"/>
                <w:numId w:val="14"/>
              </w:numPr>
            </w:pPr>
            <w:r>
              <w:t>dźwięki: efekty dźwiękowe i muzyka z darmowych bibliotek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4502A492" w:rsidR="000C2633" w:rsidRPr="00EA7099" w:rsidRDefault="00E63AFE" w:rsidP="00973885">
            <w:pPr>
              <w:spacing w:after="0"/>
            </w:pPr>
            <w:r>
              <w:t xml:space="preserve">Mateusz Sierakowski 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E7618BA" w:rsidR="000C2633" w:rsidRPr="00EA7099" w:rsidRDefault="00E63AFE" w:rsidP="00973885">
            <w:pPr>
              <w:spacing w:after="0"/>
            </w:pPr>
            <w:r>
              <w:t xml:space="preserve">340 174 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49F9B" w14:textId="77777777" w:rsidR="00531000" w:rsidRDefault="00531000">
      <w:pPr>
        <w:spacing w:before="0" w:after="0"/>
      </w:pPr>
      <w:r>
        <w:separator/>
      </w:r>
    </w:p>
  </w:endnote>
  <w:endnote w:type="continuationSeparator" w:id="0">
    <w:p w14:paraId="1A28023C" w14:textId="77777777" w:rsidR="00531000" w:rsidRDefault="005310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2E88C" w14:textId="77777777" w:rsidR="009638E8" w:rsidRDefault="009638E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747D9" w14:textId="77777777" w:rsidR="009638E8" w:rsidRDefault="009638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A5820" w14:textId="77777777" w:rsidR="00531000" w:rsidRDefault="00531000">
      <w:pPr>
        <w:spacing w:before="0" w:after="0"/>
      </w:pPr>
      <w:r>
        <w:separator/>
      </w:r>
    </w:p>
  </w:footnote>
  <w:footnote w:type="continuationSeparator" w:id="0">
    <w:p w14:paraId="7D7302BA" w14:textId="77777777" w:rsidR="00531000" w:rsidRDefault="005310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B046" w14:textId="77777777" w:rsidR="009638E8" w:rsidRDefault="009638E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E0C1" w14:textId="70A31595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proofErr w:type="spellStart"/>
        <w:r w:rsidR="009638E8">
          <w:t>Masłolot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A04C8"/>
    <w:multiLevelType w:val="hybridMultilevel"/>
    <w:tmpl w:val="4112D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D4F09"/>
    <w:multiLevelType w:val="hybridMultilevel"/>
    <w:tmpl w:val="C63C7A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99060">
    <w:abstractNumId w:val="12"/>
  </w:num>
  <w:num w:numId="2" w16cid:durableId="825895343">
    <w:abstractNumId w:val="10"/>
  </w:num>
  <w:num w:numId="3" w16cid:durableId="1951694037">
    <w:abstractNumId w:val="9"/>
  </w:num>
  <w:num w:numId="4" w16cid:durableId="1019429282">
    <w:abstractNumId w:val="8"/>
  </w:num>
  <w:num w:numId="5" w16cid:durableId="836269955">
    <w:abstractNumId w:val="7"/>
  </w:num>
  <w:num w:numId="6" w16cid:durableId="1425302754">
    <w:abstractNumId w:val="6"/>
  </w:num>
  <w:num w:numId="7" w16cid:durableId="1342125067">
    <w:abstractNumId w:val="5"/>
  </w:num>
  <w:num w:numId="8" w16cid:durableId="603928573">
    <w:abstractNumId w:val="4"/>
  </w:num>
  <w:num w:numId="9" w16cid:durableId="200439825">
    <w:abstractNumId w:val="3"/>
  </w:num>
  <w:num w:numId="10" w16cid:durableId="1085734997">
    <w:abstractNumId w:val="2"/>
  </w:num>
  <w:num w:numId="11" w16cid:durableId="1658261827">
    <w:abstractNumId w:val="1"/>
  </w:num>
  <w:num w:numId="12" w16cid:durableId="1402755240">
    <w:abstractNumId w:val="0"/>
  </w:num>
  <w:num w:numId="13" w16cid:durableId="47608132">
    <w:abstractNumId w:val="11"/>
  </w:num>
  <w:num w:numId="14" w16cid:durableId="1844467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6F93"/>
    <w:rsid w:val="00283FD5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3100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638E8"/>
    <w:rsid w:val="00973885"/>
    <w:rsid w:val="0097501A"/>
    <w:rsid w:val="00991989"/>
    <w:rsid w:val="009C667F"/>
    <w:rsid w:val="009C7DE8"/>
    <w:rsid w:val="00A63436"/>
    <w:rsid w:val="00A670F2"/>
    <w:rsid w:val="00AB1695"/>
    <w:rsid w:val="00B42047"/>
    <w:rsid w:val="00B460B1"/>
    <w:rsid w:val="00B62E42"/>
    <w:rsid w:val="00B741FC"/>
    <w:rsid w:val="00B747E2"/>
    <w:rsid w:val="00B8392C"/>
    <w:rsid w:val="00BB33D2"/>
    <w:rsid w:val="00BC7D19"/>
    <w:rsid w:val="00C07439"/>
    <w:rsid w:val="00C26D0F"/>
    <w:rsid w:val="00C5493D"/>
    <w:rsid w:val="00C82F8B"/>
    <w:rsid w:val="00C97885"/>
    <w:rsid w:val="00CA1C12"/>
    <w:rsid w:val="00CA7DE2"/>
    <w:rsid w:val="00CD4BA3"/>
    <w:rsid w:val="00CD72BB"/>
    <w:rsid w:val="00D7348B"/>
    <w:rsid w:val="00DA2EA0"/>
    <w:rsid w:val="00E00E9F"/>
    <w:rsid w:val="00E553AA"/>
    <w:rsid w:val="00E63AFE"/>
    <w:rsid w:val="00E7117C"/>
    <w:rsid w:val="00E8273B"/>
    <w:rsid w:val="00EA0EB4"/>
    <w:rsid w:val="00EA7099"/>
    <w:rsid w:val="00ED51E4"/>
    <w:rsid w:val="00EF2ED3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Masłolot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62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Mateusz Sierakowski</cp:lastModifiedBy>
  <cp:revision>17</cp:revision>
  <dcterms:created xsi:type="dcterms:W3CDTF">2022-11-22T14:35:00Z</dcterms:created>
  <dcterms:modified xsi:type="dcterms:W3CDTF">2025-01-07T17:09:00Z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